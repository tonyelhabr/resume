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AB734E">
      <w:pPr>
        <w:pStyle w:val="Title"/>
      </w:pPr>
      <w:r>
        <w:t>Anthony (</w:t>
      </w:r>
      <w:r w:rsidR="00CA4A12">
        <w:t>Tony</w:t>
      </w:r>
      <w:r>
        <w:t>)</w:t>
      </w:r>
      <w:r w:rsidR="00CA4A12">
        <w:t xml:space="preserve"> ElHabr</w:t>
      </w:r>
    </w:p>
    <w:p w:rsidR="00394A6D" w:rsidRDefault="00CA4A12">
      <w:r>
        <w:t>1800 Plateau Vista Blvd., Round Rock, TX  78664</w:t>
      </w:r>
      <w:r w:rsidR="007D00B3">
        <w:t> | </w:t>
      </w:r>
      <w:r>
        <w:t>210-687-6977</w:t>
      </w:r>
      <w:r w:rsidR="007D00B3">
        <w:t> | </w:t>
      </w:r>
      <w:proofErr w:type="spellStart"/>
      <w:r w:rsidR="00B44CFF">
        <w:fldChar w:fldCharType="begin"/>
      </w:r>
      <w:r w:rsidR="00B44CFF">
        <w:instrText xml:space="preserve"> HYPERLINK "mailto:anthonyelhabr@gmail.com" </w:instrText>
      </w:r>
      <w:r w:rsidR="00B44CFF">
        <w:fldChar w:fldCharType="separate"/>
      </w:r>
      <w:r w:rsidRPr="0045081D">
        <w:rPr>
          <w:rStyle w:val="Hyperlink"/>
        </w:rPr>
        <w:t>anthonyelhabr@gmail.com</w:t>
      </w:r>
      <w:proofErr w:type="spellEnd"/>
      <w:r w:rsidR="00B44CFF">
        <w:rPr>
          <w:rStyle w:val="Hyperlink"/>
        </w:rPr>
        <w:fldChar w:fldCharType="end"/>
      </w:r>
      <w:r>
        <w:t>,</w:t>
      </w:r>
    </w:p>
    <w:sdt>
      <w:sdtPr>
        <w:id w:val="1513793667"/>
        <w:placeholder>
          <w:docPart w:val="623082900FF44906947BFFE9F45B4499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CA4A12">
      <w:pPr>
        <w:pStyle w:val="Heading2"/>
      </w:pPr>
      <w:r>
        <w:t>B.S. Electrical Engineering</w:t>
      </w:r>
      <w:r w:rsidR="007D00B3">
        <w:t> | </w:t>
      </w:r>
      <w:r>
        <w:t>may 2016</w:t>
      </w:r>
      <w:r w:rsidR="007D00B3">
        <w:t> | </w:t>
      </w:r>
      <w:r>
        <w:t>the university of texas at austin</w:t>
      </w:r>
    </w:p>
    <w:p w:rsidR="00394A6D" w:rsidRDefault="00CA4A12" w:rsidP="001745BE">
      <w:pPr>
        <w:pStyle w:val="ListBullet"/>
      </w:pPr>
      <w:r>
        <w:t>Primary Technical Core</w:t>
      </w:r>
      <w:r w:rsidR="007D00B3">
        <w:t xml:space="preserve">r: </w:t>
      </w:r>
      <w:r>
        <w:t>Energy System and Renewable Energy</w:t>
      </w:r>
      <w:r w:rsidR="001745BE" w:rsidRPr="001745BE">
        <w:t>, GPA: 3.85/4.</w:t>
      </w:r>
    </w:p>
    <w:p w:rsidR="00394A6D" w:rsidRDefault="007D00B3">
      <w:pPr>
        <w:pStyle w:val="ListBullet"/>
      </w:pPr>
      <w:r>
        <w:t xml:space="preserve">Related coursework: </w:t>
      </w:r>
      <w:r w:rsidR="00CA4A12">
        <w:t>Power Systems Engineering, Power Electronics Lab, Power Systems Lab</w:t>
      </w:r>
    </w:p>
    <w:p w:rsidR="00CA4A12" w:rsidRDefault="00CA4A12" w:rsidP="003844BC">
      <w:pPr>
        <w:pStyle w:val="ListBullet"/>
      </w:pPr>
      <w:r>
        <w:t>Honors</w:t>
      </w:r>
      <w:r w:rsidR="003844BC">
        <w:t xml:space="preserve">: </w:t>
      </w:r>
      <w:r>
        <w:t>Engineering Honors Program Member</w:t>
      </w:r>
      <w:r w:rsidR="003844BC">
        <w:t xml:space="preserve">, </w:t>
      </w:r>
      <w:r w:rsidR="003844BC" w:rsidRPr="003844BC">
        <w:t>Virginia &amp; Ernest Cockrell, Jr. Scholarship in Engineering</w:t>
      </w:r>
      <w:r w:rsidR="003844BC">
        <w:t xml:space="preserve"> Recipient</w:t>
      </w:r>
    </w:p>
    <w:sdt>
      <w:sdtPr>
        <w:id w:val="495469907"/>
        <w:placeholder>
          <w:docPart w:val="AB3252F58B504F91AC137F07C32A1411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394A6D" w:rsidRDefault="00CA4A12">
      <w:pPr>
        <w:pStyle w:val="Heading2"/>
      </w:pPr>
      <w:r>
        <w:t>software</w:t>
      </w:r>
    </w:p>
    <w:p w:rsidR="001745BE" w:rsidRPr="001745BE" w:rsidRDefault="001745BE" w:rsidP="001745BE">
      <w:pPr>
        <w:pStyle w:val="ListBullet"/>
      </w:pPr>
      <w:r w:rsidRPr="001745BE">
        <w:t>Expert: R, VBA (for Excel), SQL (Oracle), Windows OS, Microsoft Office Suite</w:t>
      </w:r>
    </w:p>
    <w:p w:rsidR="001745BE" w:rsidRPr="001745BE" w:rsidRDefault="001745BE" w:rsidP="001745BE">
      <w:pPr>
        <w:pStyle w:val="ListBullet"/>
      </w:pPr>
      <w:r w:rsidRPr="001745BE">
        <w:t xml:space="preserve">Intermediate: python, </w:t>
      </w:r>
      <w:proofErr w:type="spellStart"/>
      <w:r w:rsidRPr="001745BE">
        <w:t>MATLAB</w:t>
      </w:r>
      <w:proofErr w:type="spellEnd"/>
      <w:r w:rsidRPr="001745BE">
        <w:t xml:space="preserve">, </w:t>
      </w:r>
      <w:proofErr w:type="spellStart"/>
      <w:r w:rsidRPr="001745BE">
        <w:t>PSSE</w:t>
      </w:r>
      <w:proofErr w:type="spellEnd"/>
      <w:r w:rsidRPr="001745BE">
        <w:t xml:space="preserve">, </w:t>
      </w:r>
      <w:proofErr w:type="spellStart"/>
      <w:r w:rsidRPr="001745BE">
        <w:t>PowerWorld</w:t>
      </w:r>
      <w:proofErr w:type="spellEnd"/>
      <w:r w:rsidRPr="001745BE">
        <w:t>, HTML/</w:t>
      </w:r>
      <w:proofErr w:type="spellStart"/>
      <w:r w:rsidRPr="001745BE">
        <w:t>CSS</w:t>
      </w:r>
      <w:proofErr w:type="spellEnd"/>
      <w:r w:rsidRPr="001745BE">
        <w:t xml:space="preserve">, </w:t>
      </w:r>
      <w:proofErr w:type="spellStart"/>
      <w:r w:rsidRPr="001745BE">
        <w:t>git</w:t>
      </w:r>
      <w:proofErr w:type="spellEnd"/>
      <w:r w:rsidRPr="001745BE">
        <w:t>, command line</w:t>
      </w:r>
    </w:p>
    <w:p w:rsidR="001745BE" w:rsidRPr="001745BE" w:rsidRDefault="001745BE" w:rsidP="001745BE">
      <w:pPr>
        <w:pStyle w:val="ListBullet"/>
      </w:pPr>
      <w:r w:rsidRPr="001745BE">
        <w:t xml:space="preserve">Beginner: SAS, JavaScript, C/C++, </w:t>
      </w:r>
      <w:proofErr w:type="spellStart"/>
      <w:r w:rsidRPr="001745BE">
        <w:t>x86</w:t>
      </w:r>
      <w:proofErr w:type="spellEnd"/>
      <w:r w:rsidRPr="001745BE">
        <w:t xml:space="preserve"> assembly language</w:t>
      </w:r>
    </w:p>
    <w:sdt>
      <w:sdtPr>
        <w:id w:val="1494989950"/>
        <w:placeholder>
          <w:docPart w:val="A1F8DCBE1A7B481C981B40708AA8C815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1745BE" w:rsidRDefault="001745BE">
      <w:pPr>
        <w:pStyle w:val="Heading2"/>
      </w:pPr>
      <w:r w:rsidRPr="001745BE">
        <w:t xml:space="preserve">MARKET OPERATIONS ENGINEER II, CONGESTION REVENUE RIGHTS (CRR) | ERCOT | 6/2017 </w:t>
      </w:r>
      <w:r>
        <w:t>–</w:t>
      </w:r>
      <w:r w:rsidRPr="001745BE">
        <w:t xml:space="preserve"> </w:t>
      </w:r>
    </w:p>
    <w:p w:rsidR="001745BE" w:rsidRDefault="001745BE" w:rsidP="001745BE">
      <w:pPr>
        <w:pStyle w:val="ListBullet"/>
      </w:pPr>
      <w:r>
        <w:t>Prepare</w:t>
      </w:r>
      <w:r>
        <w:t xml:space="preserve"> data for CRR auctions (approximately twice a month), and validate and analyze results.</w:t>
      </w:r>
    </w:p>
    <w:p w:rsidR="001745BE" w:rsidRDefault="001745BE" w:rsidP="001745BE">
      <w:pPr>
        <w:pStyle w:val="ListBullet"/>
      </w:pPr>
      <w:r>
        <w:t>Perform ad-hoc studies of CRR and day-ahead market (DAM) trends.</w:t>
      </w:r>
    </w:p>
    <w:p w:rsidR="001745BE" w:rsidRDefault="001745BE" w:rsidP="001745BE">
      <w:pPr>
        <w:pStyle w:val="Heading4"/>
      </w:pPr>
      <w:r w:rsidRPr="004E732D">
        <w:rPr>
          <w:b/>
        </w:rPr>
        <w:t>Projects</w:t>
      </w:r>
      <w:r>
        <w:t>:</w:t>
      </w:r>
    </w:p>
    <w:p w:rsidR="001745BE" w:rsidRPr="004E732D" w:rsidRDefault="001745BE" w:rsidP="001745BE">
      <w:pPr>
        <w:pStyle w:val="ListBullet"/>
      </w:pPr>
      <w:r>
        <w:rPr>
          <w:i/>
        </w:rPr>
        <w:t>Auction Results Validation</w:t>
      </w:r>
      <w:r>
        <w:t xml:space="preserve">: </w:t>
      </w:r>
      <w:r>
        <w:t>Led internal team</w:t>
      </w:r>
      <w:r w:rsidR="00D95FC3">
        <w:t xml:space="preserve"> in developing software to perform checks of auction results.</w:t>
      </w:r>
    </w:p>
    <w:p w:rsidR="001745BE" w:rsidRDefault="00D95FC3" w:rsidP="001745BE">
      <w:pPr>
        <w:pStyle w:val="ListBullet"/>
      </w:pPr>
      <w:r>
        <w:rPr>
          <w:i/>
        </w:rPr>
        <w:t>CRR Trend Analysis</w:t>
      </w:r>
      <w:r w:rsidR="001745BE">
        <w:t xml:space="preserve">: </w:t>
      </w:r>
      <w:r>
        <w:t>Investigated CRR path-specific cost-value metrics to determine whether abnormally high DAM congestion in 2017 resulted in unexpected CRR payouts.</w:t>
      </w:r>
    </w:p>
    <w:p w:rsidR="001745BE" w:rsidRPr="001745BE" w:rsidRDefault="001745BE" w:rsidP="001745BE">
      <w:pPr>
        <w:pStyle w:val="Heading2"/>
        <w:rPr>
          <w:rFonts w:asciiTheme="minorHAnsi" w:eastAsiaTheme="minorHAnsi" w:hAnsiTheme="minorHAnsi" w:cstheme="minorBidi"/>
          <w:color w:val="404040" w:themeColor="text1" w:themeTint="BF"/>
          <w:szCs w:val="18"/>
        </w:rPr>
      </w:pPr>
      <w:r w:rsidRPr="001745BE">
        <w:t xml:space="preserve">CO-FOUNDER/CO-LEADER, ERCOT DATA SCIENCE GROUP | ERCOT | 9/2017 </w:t>
      </w:r>
      <w:r>
        <w:t>–</w:t>
      </w:r>
      <w:r w:rsidRPr="001745BE">
        <w:t xml:space="preserve"> </w:t>
      </w:r>
    </w:p>
    <w:p w:rsidR="001745BE" w:rsidRPr="001745BE" w:rsidRDefault="001745BE" w:rsidP="001745BE">
      <w:pPr>
        <w:pStyle w:val="ListBullet"/>
      </w:pPr>
      <w:r w:rsidRPr="001745BE">
        <w:t>Help conduct monthly meetings of an internal group that discusses data science concepts and practices implementation.</w:t>
      </w:r>
    </w:p>
    <w:p w:rsidR="001745BE" w:rsidRDefault="001745BE" w:rsidP="001745BE">
      <w:pPr>
        <w:pStyle w:val="ListBullet"/>
      </w:pPr>
      <w:r>
        <w:t xml:space="preserve">Led meetings discussing </w:t>
      </w:r>
      <w:r>
        <w:t>“tidy” data</w:t>
      </w:r>
      <w:r>
        <w:t xml:space="preserve"> and creating models for logistic regression and random forests</w:t>
      </w:r>
      <w:r w:rsidR="00B44CFF">
        <w:t>.</w:t>
      </w:r>
      <w:bookmarkStart w:id="0" w:name="_GoBack"/>
      <w:bookmarkEnd w:id="0"/>
    </w:p>
    <w:p w:rsidR="00394A6D" w:rsidRDefault="003844BC">
      <w:pPr>
        <w:pStyle w:val="Heading2"/>
      </w:pPr>
      <w:r>
        <w:t>Engineering development program (edp) engineer</w:t>
      </w:r>
      <w:r w:rsidR="007D00B3">
        <w:t> | </w:t>
      </w:r>
      <w:r>
        <w:t>ercot</w:t>
      </w:r>
      <w:r w:rsidR="007D00B3">
        <w:t> | </w:t>
      </w:r>
      <w:r>
        <w:t xml:space="preserve">7/2016 - </w:t>
      </w:r>
    </w:p>
    <w:p w:rsidR="004E732D" w:rsidRDefault="004E732D" w:rsidP="004E732D">
      <w:pPr>
        <w:pStyle w:val="ListBullet"/>
      </w:pPr>
      <w:r>
        <w:t>Completed 12-month program to provide entry-level engineers with skills for becoming successful in power industry.</w:t>
      </w:r>
    </w:p>
    <w:p w:rsidR="004E732D" w:rsidRDefault="004E732D" w:rsidP="004E732D">
      <w:pPr>
        <w:pStyle w:val="Heading4"/>
      </w:pPr>
      <w:r w:rsidRPr="004E732D">
        <w:rPr>
          <w:b/>
        </w:rPr>
        <w:t>Projects</w:t>
      </w:r>
      <w:r>
        <w:t>:</w:t>
      </w:r>
    </w:p>
    <w:p w:rsidR="004E732D" w:rsidRPr="004E732D" w:rsidRDefault="00675DBE" w:rsidP="004E732D">
      <w:pPr>
        <w:pStyle w:val="ListBullet"/>
      </w:pPr>
      <w:r>
        <w:rPr>
          <w:i/>
        </w:rPr>
        <w:t>AutoCAD M</w:t>
      </w:r>
      <w:r w:rsidR="004E732D" w:rsidRPr="004E732D">
        <w:rPr>
          <w:i/>
        </w:rPr>
        <w:t>ap</w:t>
      </w:r>
      <w:r>
        <w:rPr>
          <w:i/>
        </w:rPr>
        <w:t xml:space="preserve"> Improvement</w:t>
      </w:r>
      <w:r w:rsidR="004E732D" w:rsidRPr="004E732D">
        <w:rPr>
          <w:i/>
        </w:rPr>
        <w:t>s</w:t>
      </w:r>
      <w:r w:rsidR="004E732D">
        <w:t xml:space="preserve">: </w:t>
      </w:r>
      <w:r>
        <w:t>U</w:t>
      </w:r>
      <w:r w:rsidR="004E732D" w:rsidRPr="004E732D">
        <w:t>pdated base</w:t>
      </w:r>
      <w:r w:rsidR="004E732D">
        <w:t xml:space="preserve"> AutoCAD</w:t>
      </w:r>
      <w:r w:rsidR="004E732D" w:rsidRPr="004E732D">
        <w:t xml:space="preserve"> transmission map, evaluated</w:t>
      </w:r>
      <w:r>
        <w:t xml:space="preserve"> various</w:t>
      </w:r>
      <w:r w:rsidR="004E732D" w:rsidRPr="004E732D">
        <w:t xml:space="preserve"> mapping software</w:t>
      </w:r>
      <w:r>
        <w:t xml:space="preserve"> solutions for future use</w:t>
      </w:r>
      <w:r w:rsidR="004E732D" w:rsidRPr="004E732D">
        <w:t>, and assisted Planning department with annual reports</w:t>
      </w:r>
      <w:r w:rsidR="001745BE">
        <w:t>.</w:t>
      </w:r>
    </w:p>
    <w:p w:rsidR="004E732D" w:rsidRDefault="004E732D" w:rsidP="004E732D">
      <w:pPr>
        <w:pStyle w:val="ListBullet"/>
      </w:pPr>
      <w:r w:rsidRPr="004E732D">
        <w:rPr>
          <w:i/>
        </w:rPr>
        <w:t>NOX Emissions Sensitivity Analysis</w:t>
      </w:r>
      <w:r w:rsidR="00675DBE">
        <w:t>: E</w:t>
      </w:r>
      <w:r>
        <w:t>valuated impact of varying NOX emission allowance costs on generation dispatch</w:t>
      </w:r>
      <w:r w:rsidR="00675DBE">
        <w:t xml:space="preserve"> </w:t>
      </w:r>
      <w:r>
        <w:t>and compared relative influence of NOX and CO2 allowance costs</w:t>
      </w:r>
      <w:r w:rsidR="001745BE">
        <w:t>.</w:t>
      </w:r>
    </w:p>
    <w:p w:rsidR="004E732D" w:rsidRDefault="00675DBE" w:rsidP="004E732D">
      <w:pPr>
        <w:pStyle w:val="ListBullet"/>
      </w:pPr>
      <w:r>
        <w:rPr>
          <w:i/>
        </w:rPr>
        <w:t>5-Minute Resolution</w:t>
      </w:r>
      <w:r w:rsidR="004E732D" w:rsidRPr="004E732D">
        <w:rPr>
          <w:i/>
        </w:rPr>
        <w:t xml:space="preserve"> Wind Forecast Analysis</w:t>
      </w:r>
      <w:r w:rsidR="004E732D">
        <w:t xml:space="preserve">: </w:t>
      </w:r>
      <w:r>
        <w:t>E</w:t>
      </w:r>
      <w:r w:rsidR="004E732D">
        <w:t>valuated proposed auto-regressive (AR) model for Multi-Interval Real-Time Market (</w:t>
      </w:r>
      <w:proofErr w:type="spellStart"/>
      <w:r w:rsidR="004E732D">
        <w:t>MIRTM</w:t>
      </w:r>
      <w:proofErr w:type="spellEnd"/>
      <w:r w:rsidR="004E732D">
        <w:t>) and analyzed accuracy of third-party vendor’s forecasts</w:t>
      </w:r>
      <w:r w:rsidR="001745BE">
        <w:t>.</w:t>
      </w:r>
    </w:p>
    <w:p w:rsidR="00675DBE" w:rsidRPr="004E732D" w:rsidRDefault="00675DBE" w:rsidP="004E732D">
      <w:pPr>
        <w:pStyle w:val="ListBullet"/>
      </w:pPr>
      <w:r w:rsidRPr="00675DBE">
        <w:rPr>
          <w:i/>
        </w:rPr>
        <w:t>Daily Market Summary Template Improvements</w:t>
      </w:r>
      <w:r>
        <w:t>: Re-wrote existing market-related SQL queries to facilitate execution on separate database and re-factored VBA code to improve readability and consistency</w:t>
      </w:r>
      <w:r w:rsidR="001745BE">
        <w:t>.</w:t>
      </w:r>
    </w:p>
    <w:p w:rsidR="00394A6D" w:rsidRDefault="003844BC">
      <w:pPr>
        <w:pStyle w:val="Heading2"/>
      </w:pPr>
      <w:r>
        <w:t>Instr</w:t>
      </w:r>
      <w:r w:rsidR="001745BE">
        <w:t>U</w:t>
      </w:r>
      <w:r>
        <w:t>mentation engineering intern</w:t>
      </w:r>
      <w:r w:rsidR="007D00B3">
        <w:t> | </w:t>
      </w:r>
      <w:r>
        <w:t>exxonmobil</w:t>
      </w:r>
      <w:r w:rsidR="007D00B3">
        <w:t> | </w:t>
      </w:r>
      <w:r>
        <w:t>05/2015 – 08/2015</w:t>
      </w:r>
    </w:p>
    <w:p w:rsidR="00394A6D" w:rsidRDefault="003844BC" w:rsidP="003844BC">
      <w:pPr>
        <w:pStyle w:val="ListBullet"/>
      </w:pPr>
      <w:r w:rsidRPr="003844BC">
        <w:t>Created Cause &amp; Effect Matrix for boiler safety system using software</w:t>
      </w:r>
      <w:r w:rsidR="00E21F2A">
        <w:t xml:space="preserve"> for Programmable Logic Controllers (PLCs).</w:t>
      </w:r>
    </w:p>
    <w:p w:rsidR="003844BC" w:rsidRDefault="003844BC" w:rsidP="003844BC">
      <w:pPr>
        <w:pStyle w:val="ListBullet"/>
      </w:pPr>
      <w:r w:rsidRPr="003844BC">
        <w:lastRenderedPageBreak/>
        <w:t>Developed plan to upgrade faulty fire detection system for turbo-expander/re</w:t>
      </w:r>
      <w:r>
        <w:t>-</w:t>
      </w:r>
      <w:r w:rsidRPr="003844BC">
        <w:t>compressor system</w:t>
      </w:r>
      <w:r>
        <w:t>.</w:t>
      </w:r>
    </w:p>
    <w:p w:rsidR="003844BC" w:rsidRDefault="003844BC" w:rsidP="003844BC">
      <w:pPr>
        <w:pStyle w:val="Heading2"/>
      </w:pPr>
      <w:r w:rsidRPr="003844BC">
        <w:t xml:space="preserve">Monitoring &amp; Diagnostics Systems Support Intern </w:t>
      </w:r>
      <w:r>
        <w:t>| </w:t>
      </w:r>
      <w:proofErr w:type="spellStart"/>
      <w:r>
        <w:t>luminant</w:t>
      </w:r>
      <w:proofErr w:type="spellEnd"/>
      <w:r>
        <w:t> | 05/2014 – 08/2014</w:t>
      </w:r>
    </w:p>
    <w:p w:rsidR="003844BC" w:rsidRDefault="003844BC" w:rsidP="003844BC">
      <w:pPr>
        <w:pStyle w:val="ListBullet"/>
      </w:pPr>
      <w:r w:rsidRPr="003844BC">
        <w:t>Improved equipment reliability displays</w:t>
      </w:r>
      <w:r>
        <w:t xml:space="preserve"> </w:t>
      </w:r>
      <w:r w:rsidR="005F34E2">
        <w:t>for real time system operations</w:t>
      </w:r>
      <w:r w:rsidR="005F34E2" w:rsidRPr="003844BC">
        <w:t xml:space="preserve"> </w:t>
      </w:r>
      <w:r w:rsidR="005F34E2">
        <w:t>u</w:t>
      </w:r>
      <w:r w:rsidRPr="003844BC">
        <w:t xml:space="preserve">sing </w:t>
      </w:r>
      <w:proofErr w:type="spellStart"/>
      <w:r w:rsidRPr="003844BC">
        <w:t>OSIsoft</w:t>
      </w:r>
      <w:proofErr w:type="spellEnd"/>
      <w:r w:rsidRPr="003844BC">
        <w:t xml:space="preserve"> PI software</w:t>
      </w:r>
      <w:r w:rsidR="005F34E2">
        <w:t>.</w:t>
      </w:r>
    </w:p>
    <w:p w:rsidR="003844BC" w:rsidRDefault="003844BC" w:rsidP="003844BC">
      <w:pPr>
        <w:pStyle w:val="ListBullet"/>
      </w:pPr>
      <w:r w:rsidRPr="003844BC">
        <w:t xml:space="preserve">Developed new </w:t>
      </w:r>
      <w:r>
        <w:t xml:space="preserve">PI Asset Framework </w:t>
      </w:r>
      <w:r w:rsidRPr="003844BC">
        <w:t xml:space="preserve">data archiving structure </w:t>
      </w:r>
      <w:r>
        <w:t>for equipment tags.</w:t>
      </w:r>
    </w:p>
    <w:p w:rsidR="003844BC" w:rsidRDefault="003844BC" w:rsidP="003844BC">
      <w:pPr>
        <w:pStyle w:val="Heading2"/>
      </w:pPr>
      <w:r w:rsidRPr="003844BC">
        <w:t xml:space="preserve">Electric Distribution Planning &amp; Computer Support Co-op </w:t>
      </w:r>
      <w:r>
        <w:t>| centerpoint| 01/2014 – 05/2014</w:t>
      </w:r>
    </w:p>
    <w:p w:rsidR="003844BC" w:rsidRDefault="005F34E2" w:rsidP="005F34E2">
      <w:pPr>
        <w:pStyle w:val="ListBullet"/>
      </w:pPr>
      <w:r w:rsidRPr="005F34E2">
        <w:t xml:space="preserve">Completed 2016 Distribution Development Plan </w:t>
      </w:r>
      <w:r>
        <w:t>(</w:t>
      </w:r>
      <w:proofErr w:type="spellStart"/>
      <w:r>
        <w:t>DDP</w:t>
      </w:r>
      <w:proofErr w:type="spellEnd"/>
      <w:r>
        <w:t xml:space="preserve">) </w:t>
      </w:r>
      <w:r w:rsidRPr="005F34E2">
        <w:t xml:space="preserve">for Hidden Valley </w:t>
      </w:r>
      <w:r>
        <w:t>s</w:t>
      </w:r>
      <w:r w:rsidRPr="005F34E2">
        <w:t>ubstation using CYME</w:t>
      </w:r>
      <w:r>
        <w:t xml:space="preserve"> software.</w:t>
      </w:r>
    </w:p>
    <w:p w:rsidR="003844BC" w:rsidRDefault="005F34E2" w:rsidP="005F34E2">
      <w:pPr>
        <w:pStyle w:val="ListBullet"/>
      </w:pPr>
      <w:r w:rsidRPr="005F34E2">
        <w:t xml:space="preserve">Created street maps for CYME models </w:t>
      </w:r>
      <w:r>
        <w:t xml:space="preserve">using </w:t>
      </w:r>
      <w:r w:rsidRPr="005F34E2">
        <w:t>Geographical Information System</w:t>
      </w:r>
      <w:r>
        <w:t xml:space="preserve"> (GIS) software.</w:t>
      </w:r>
    </w:p>
    <w:p w:rsidR="005F34E2" w:rsidRDefault="005F34E2" w:rsidP="005F34E2">
      <w:pPr>
        <w:pStyle w:val="ListBullet"/>
      </w:pPr>
      <w:r>
        <w:t>U</w:t>
      </w:r>
      <w:r w:rsidRPr="005F34E2">
        <w:t xml:space="preserve">pdated peak-loading </w:t>
      </w:r>
      <w:r>
        <w:t>spreadsheets</w:t>
      </w:r>
      <w:r w:rsidRPr="005F34E2">
        <w:t xml:space="preserve"> to facilitate projections of future load growth and expenses</w:t>
      </w:r>
      <w:r>
        <w:t>.</w:t>
      </w:r>
    </w:p>
    <w:sectPr w:rsidR="005F34E2">
      <w:footerReference w:type="default" r:id="rId8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694" w:rsidRDefault="00535694">
      <w:pPr>
        <w:spacing w:after="0"/>
      </w:pPr>
      <w:r>
        <w:separator/>
      </w:r>
    </w:p>
  </w:endnote>
  <w:endnote w:type="continuationSeparator" w:id="0">
    <w:p w:rsidR="00535694" w:rsidRDefault="005356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C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694" w:rsidRDefault="00535694">
      <w:pPr>
        <w:spacing w:after="0"/>
      </w:pPr>
      <w:r>
        <w:separator/>
      </w:r>
    </w:p>
  </w:footnote>
  <w:footnote w:type="continuationSeparator" w:id="0">
    <w:p w:rsidR="00535694" w:rsidRDefault="005356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846492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FF42BA3"/>
    <w:multiLevelType w:val="multilevel"/>
    <w:tmpl w:val="C8D8BB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12"/>
    <w:rsid w:val="001745BE"/>
    <w:rsid w:val="0028475F"/>
    <w:rsid w:val="003844BC"/>
    <w:rsid w:val="00394A6D"/>
    <w:rsid w:val="004E732D"/>
    <w:rsid w:val="005115BE"/>
    <w:rsid w:val="00514F57"/>
    <w:rsid w:val="00535694"/>
    <w:rsid w:val="005F34E2"/>
    <w:rsid w:val="00645BC9"/>
    <w:rsid w:val="00675DBE"/>
    <w:rsid w:val="007D00B3"/>
    <w:rsid w:val="00AB734E"/>
    <w:rsid w:val="00B44CFF"/>
    <w:rsid w:val="00CA4A12"/>
    <w:rsid w:val="00D95FC3"/>
    <w:rsid w:val="00E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4988986-306E-42B6-AEAE-DCF6A44E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Hyperlink">
    <w:name w:val="Hyperlink"/>
    <w:basedOn w:val="DefaultParagraphFont"/>
    <w:uiPriority w:val="99"/>
    <w:unhideWhenUsed/>
    <w:rsid w:val="00CA4A12"/>
    <w:rPr>
      <w:color w:val="5F5F5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A4A12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3844BC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732D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customStyle="1" w:styleId="FirstParagraph">
    <w:name w:val="First Paragraph"/>
    <w:basedOn w:val="BodyText"/>
    <w:next w:val="BodyText"/>
    <w:qFormat/>
    <w:rsid w:val="001745BE"/>
    <w:pPr>
      <w:spacing w:before="180" w:after="180"/>
    </w:pPr>
    <w:rPr>
      <w:rFonts w:ascii="Arial" w:hAnsi="Arial"/>
      <w:color w:val="auto"/>
      <w:sz w:val="20"/>
      <w:szCs w:val="24"/>
      <w:lang w:eastAsia="en-US"/>
    </w:rPr>
  </w:style>
  <w:style w:type="paragraph" w:customStyle="1" w:styleId="Compact">
    <w:name w:val="Compact"/>
    <w:basedOn w:val="BodyText"/>
    <w:qFormat/>
    <w:rsid w:val="001745BE"/>
    <w:pPr>
      <w:spacing w:before="36" w:after="36"/>
    </w:pPr>
    <w:rPr>
      <w:rFonts w:ascii="Arial" w:hAnsi="Arial"/>
      <w:color w:val="auto"/>
      <w:sz w:val="20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745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lhabr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3082900FF44906947BFFE9F45B4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C726A-271E-4C12-8F6E-E1D3586134EA}"/>
      </w:docPartPr>
      <w:docPartBody>
        <w:p w:rsidR="00022FA4" w:rsidRDefault="00714421">
          <w:pPr>
            <w:pStyle w:val="623082900FF44906947BFFE9F45B4499"/>
          </w:pPr>
          <w:r>
            <w:t>Education</w:t>
          </w:r>
        </w:p>
      </w:docPartBody>
    </w:docPart>
    <w:docPart>
      <w:docPartPr>
        <w:name w:val="AB3252F58B504F91AC137F07C32A1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67050-735B-4071-954E-2D2CDA0DD769}"/>
      </w:docPartPr>
      <w:docPartBody>
        <w:p w:rsidR="00022FA4" w:rsidRDefault="00714421">
          <w:pPr>
            <w:pStyle w:val="AB3252F58B504F91AC137F07C32A1411"/>
          </w:pPr>
          <w:r>
            <w:t>Skills &amp; Abilities</w:t>
          </w:r>
        </w:p>
      </w:docPartBody>
    </w:docPart>
    <w:docPart>
      <w:docPartPr>
        <w:name w:val="A1F8DCBE1A7B481C981B40708AA8C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8F8B-0D02-4AD4-AC29-F909AA363A50}"/>
      </w:docPartPr>
      <w:docPartBody>
        <w:p w:rsidR="00022FA4" w:rsidRDefault="00714421">
          <w:pPr>
            <w:pStyle w:val="A1F8DCBE1A7B481C981B40708AA8C81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FC"/>
    <w:rsid w:val="00022FA4"/>
    <w:rsid w:val="00714421"/>
    <w:rsid w:val="00B4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FECECFB9214498A1CAA8D073B9DFF5">
    <w:name w:val="19FECECFB9214498A1CAA8D073B9DFF5"/>
  </w:style>
  <w:style w:type="paragraph" w:customStyle="1" w:styleId="CBAA0881823241AF8A968735080D3B15">
    <w:name w:val="CBAA0881823241AF8A968735080D3B15"/>
  </w:style>
  <w:style w:type="paragraph" w:customStyle="1" w:styleId="B099D5D3762F4D2399FE5A5EA5E45C78">
    <w:name w:val="B099D5D3762F4D2399FE5A5EA5E45C78"/>
  </w:style>
  <w:style w:type="paragraph" w:customStyle="1" w:styleId="0C8A2AFD9D5D41CB87E755973D4A84A7">
    <w:name w:val="0C8A2AFD9D5D41CB87E755973D4A84A7"/>
  </w:style>
  <w:style w:type="paragraph" w:customStyle="1" w:styleId="4C431EC44FCD472E9171C95EC4CBECAB">
    <w:name w:val="4C431EC44FCD472E9171C95EC4CBECAB"/>
  </w:style>
  <w:style w:type="paragraph" w:customStyle="1" w:styleId="C78AEE56504B40EE9BDABBE50A934CC3">
    <w:name w:val="C78AEE56504B40EE9BDABBE50A934CC3"/>
  </w:style>
  <w:style w:type="paragraph" w:customStyle="1" w:styleId="623082900FF44906947BFFE9F45B4499">
    <w:name w:val="623082900FF44906947BFFE9F45B4499"/>
  </w:style>
  <w:style w:type="paragraph" w:customStyle="1" w:styleId="E0FB41ED64234BC1A5D44B930DC34670">
    <w:name w:val="E0FB41ED64234BC1A5D44B930DC34670"/>
  </w:style>
  <w:style w:type="paragraph" w:customStyle="1" w:styleId="F412718076314F1086D04168E96A09DA">
    <w:name w:val="F412718076314F1086D04168E96A09DA"/>
  </w:style>
  <w:style w:type="paragraph" w:customStyle="1" w:styleId="A6C8FA230DA84F6AB9810529E71E632F">
    <w:name w:val="A6C8FA230DA84F6AB9810529E71E632F"/>
  </w:style>
  <w:style w:type="paragraph" w:customStyle="1" w:styleId="A3B702A8456940129C6FFA64BAAB13C5">
    <w:name w:val="A3B702A8456940129C6FFA64BAAB13C5"/>
  </w:style>
  <w:style w:type="paragraph" w:customStyle="1" w:styleId="AB3252F58B504F91AC137F07C32A1411">
    <w:name w:val="AB3252F58B504F91AC137F07C32A1411"/>
  </w:style>
  <w:style w:type="paragraph" w:customStyle="1" w:styleId="9E589D9D2E44423CAEE82CBACCFF4FE9">
    <w:name w:val="9E589D9D2E44423CAEE82CBACCFF4FE9"/>
  </w:style>
  <w:style w:type="paragraph" w:customStyle="1" w:styleId="A5D8E832964542B7A356242704C8C6B0">
    <w:name w:val="A5D8E832964542B7A356242704C8C6B0"/>
  </w:style>
  <w:style w:type="paragraph" w:customStyle="1" w:styleId="0C1CF07611A642879B8E60E4665D9D31">
    <w:name w:val="0C1CF07611A642879B8E60E4665D9D31"/>
  </w:style>
  <w:style w:type="paragraph" w:customStyle="1" w:styleId="5301F3BD2B27444B94EF1234B52E2BE5">
    <w:name w:val="5301F3BD2B27444B94EF1234B52E2BE5"/>
  </w:style>
  <w:style w:type="paragraph" w:customStyle="1" w:styleId="FD17805C66D1441384FE02D4AA1B3958">
    <w:name w:val="FD17805C66D1441384FE02D4AA1B3958"/>
  </w:style>
  <w:style w:type="paragraph" w:customStyle="1" w:styleId="C50398B984D14A999A70B4D326A2479D">
    <w:name w:val="C50398B984D14A999A70B4D326A2479D"/>
  </w:style>
  <w:style w:type="paragraph" w:customStyle="1" w:styleId="C6562286BB164EE8B00C3D793A936250">
    <w:name w:val="C6562286BB164EE8B00C3D793A936250"/>
  </w:style>
  <w:style w:type="paragraph" w:customStyle="1" w:styleId="179E88D19CD044B0943382D8B1E99769">
    <w:name w:val="179E88D19CD044B0943382D8B1E99769"/>
  </w:style>
  <w:style w:type="paragraph" w:customStyle="1" w:styleId="A1F8DCBE1A7B481C981B40708AA8C815">
    <w:name w:val="A1F8DCBE1A7B481C981B40708AA8C815"/>
  </w:style>
  <w:style w:type="paragraph" w:customStyle="1" w:styleId="8333F797B4C34DE89B703DF9DD876190">
    <w:name w:val="8333F797B4C34DE89B703DF9DD876190"/>
  </w:style>
  <w:style w:type="paragraph" w:customStyle="1" w:styleId="160FCCB1D2A44B0CBA83689FD30D258B">
    <w:name w:val="160FCCB1D2A44B0CBA83689FD30D258B"/>
  </w:style>
  <w:style w:type="paragraph" w:customStyle="1" w:styleId="C7CC2F83BA8944B8A10F138BDD446710">
    <w:name w:val="C7CC2F83BA8944B8A10F138BDD446710"/>
  </w:style>
  <w:style w:type="paragraph" w:customStyle="1" w:styleId="149D90D02D114AF1B3CC6608111409C5">
    <w:name w:val="149D90D02D114AF1B3CC6608111409C5"/>
  </w:style>
  <w:style w:type="paragraph" w:customStyle="1" w:styleId="29595E6D0BA94F5FAF4EB27F2D05D388">
    <w:name w:val="29595E6D0BA94F5FAF4EB27F2D05D388"/>
    <w:rsid w:val="00B42AFC"/>
  </w:style>
  <w:style w:type="paragraph" w:customStyle="1" w:styleId="858071FF8CB0461185767D15109F2DA0">
    <w:name w:val="858071FF8CB0461185767D15109F2DA0"/>
    <w:rsid w:val="00B42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4140D-F058-4479-9B72-B3A5C6FD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aelhabr</dc:creator>
  <cp:keywords/>
  <cp:lastModifiedBy>ElHabr, Anthony</cp:lastModifiedBy>
  <cp:revision>4</cp:revision>
  <cp:lastPrinted>2017-04-30T12:45:00Z</cp:lastPrinted>
  <dcterms:created xsi:type="dcterms:W3CDTF">2018-06-20T23:24:00Z</dcterms:created>
  <dcterms:modified xsi:type="dcterms:W3CDTF">2018-06-20T23:27:00Z</dcterms:modified>
  <cp:version/>
</cp:coreProperties>
</file>